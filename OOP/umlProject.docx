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B5B" w:rsidRDefault="000C69F7">
      <w:bookmarkStart w:id="0" w:name="_GoBack"/>
      <w:bookmarkEnd w:id="0"/>
      <w:r>
        <w:t>Card</w:t>
      </w:r>
    </w:p>
    <w:p w:rsidR="003D1B5B" w:rsidRDefault="000C69F7">
      <w:r>
        <w:t>-suit:String</w:t>
      </w:r>
    </w:p>
    <w:p w:rsidR="003D1B5B" w:rsidRDefault="000C69F7">
      <w:r>
        <w:t>-value:String</w:t>
      </w:r>
    </w:p>
    <w:p w:rsidR="003D1B5B" w:rsidRDefault="000C69F7">
      <w:r>
        <w:t>-image: BufferedImage</w:t>
      </w:r>
    </w:p>
    <w:p w:rsidR="003D1B5B" w:rsidRDefault="000C69F7">
      <w:r>
        <w:t>-number: int</w:t>
      </w:r>
    </w:p>
    <w:p w:rsidR="003D1B5B" w:rsidRDefault="003D1B5B"/>
    <w:p w:rsidR="003D1B5B" w:rsidRDefault="000C69F7">
      <w:r>
        <w:t>+Card()</w:t>
      </w:r>
    </w:p>
    <w:p w:rsidR="003D1B5B" w:rsidRDefault="000C69F7">
      <w:r>
        <w:t>+Card(suit:String, value:String)</w:t>
      </w:r>
    </w:p>
    <w:p w:rsidR="003D1B5B" w:rsidRDefault="000C69F7">
      <w:r>
        <w:t>+setSuit(suit:String):void</w:t>
      </w:r>
    </w:p>
    <w:p w:rsidR="003D1B5B" w:rsidRDefault="000C69F7">
      <w:r>
        <w:t>+setValue(value:String):void</w:t>
      </w:r>
    </w:p>
    <w:p w:rsidR="003D1B5B" w:rsidRDefault="000C69F7">
      <w:r>
        <w:t>+setNumber(number:int):void</w:t>
      </w:r>
    </w:p>
    <w:p w:rsidR="003D1B5B" w:rsidRDefault="000C69F7">
      <w:r>
        <w:t xml:space="preserve">+setNumberFromValue(value:String):void </w:t>
      </w:r>
    </w:p>
    <w:p w:rsidR="003D1B5B" w:rsidRDefault="000C69F7">
      <w:r>
        <w:t>+getValue():String</w:t>
      </w:r>
    </w:p>
    <w:p w:rsidR="003D1B5B" w:rsidRDefault="000C69F7">
      <w:r>
        <w:t>+getSuit():String</w:t>
      </w:r>
    </w:p>
    <w:p w:rsidR="003D1B5B" w:rsidRDefault="000C69F7">
      <w:r>
        <w:t>+getNumber():int</w:t>
      </w:r>
    </w:p>
    <w:p w:rsidR="003D1B5B" w:rsidRDefault="000C69F7">
      <w:r>
        <w:t>+getImage():BufferedImage</w:t>
      </w:r>
    </w:p>
    <w:p w:rsidR="003D1B5B" w:rsidRDefault="000C69F7">
      <w:r>
        <w:t>+setImage(image:BufferedImage):void</w:t>
      </w:r>
    </w:p>
    <w:p w:rsidR="003D1B5B" w:rsidRDefault="000C69F7">
      <w:r>
        <w:t>+toString():String</w:t>
      </w:r>
    </w:p>
    <w:p w:rsidR="003D1B5B" w:rsidRDefault="003D1B5B"/>
    <w:p w:rsidR="003D1B5B" w:rsidRDefault="003D1B5B"/>
    <w:p w:rsidR="003D1B5B" w:rsidRDefault="003D1B5B"/>
    <w:p w:rsidR="003D1B5B" w:rsidRDefault="000C69F7">
      <w:r>
        <w:t>Player</w:t>
      </w:r>
    </w:p>
    <w:p w:rsidR="003D1B5B" w:rsidRDefault="000C69F7">
      <w:r>
        <w:t>-username:String</w:t>
      </w:r>
    </w:p>
    <w:p w:rsidR="003D1B5B" w:rsidRDefault="000C69F7">
      <w:r>
        <w:t>-balance:double</w:t>
      </w:r>
    </w:p>
    <w:p w:rsidR="003D1B5B" w:rsidRDefault="000C69F7">
      <w:r>
        <w:t>-bet:double</w:t>
      </w:r>
    </w:p>
    <w:p w:rsidR="003D1B5B" w:rsidRDefault="003D1B5B"/>
    <w:p w:rsidR="003D1B5B" w:rsidRDefault="000C69F7">
      <w:r>
        <w:t>+Player()</w:t>
      </w:r>
    </w:p>
    <w:p w:rsidR="003D1B5B" w:rsidRDefault="000C69F7">
      <w:r>
        <w:t>+Player(username:String, balance:double,bet:double)</w:t>
      </w:r>
    </w:p>
    <w:p w:rsidR="003D1B5B" w:rsidRDefault="000C69F7">
      <w:r>
        <w:t>+setBet(bet:double):void</w:t>
      </w:r>
    </w:p>
    <w:p w:rsidR="003D1B5B" w:rsidRDefault="000C69F7">
      <w:r>
        <w:t>+setBalance(balance:double):void</w:t>
      </w:r>
    </w:p>
    <w:p w:rsidR="003D1B5B" w:rsidRDefault="000C69F7">
      <w:r>
        <w:t xml:space="preserve">+setUsername(username:String):void </w:t>
      </w:r>
    </w:p>
    <w:p w:rsidR="003D1B5B" w:rsidRDefault="000C69F7">
      <w:r>
        <w:t>+getBet():double</w:t>
      </w:r>
    </w:p>
    <w:p w:rsidR="003D1B5B" w:rsidRDefault="000C69F7">
      <w:r>
        <w:t>+getBalance():Double</w:t>
      </w:r>
    </w:p>
    <w:p w:rsidR="003D1B5B" w:rsidRDefault="000C69F7">
      <w:r>
        <w:t>+getUsername():String</w:t>
      </w:r>
    </w:p>
    <w:p w:rsidR="003D1B5B" w:rsidRDefault="000C69F7">
      <w:r>
        <w:t>+toString():String</w:t>
      </w:r>
    </w:p>
    <w:p w:rsidR="003D1B5B" w:rsidRDefault="003D1B5B"/>
    <w:p w:rsidR="003D1B5B" w:rsidRDefault="003D1B5B"/>
    <w:p w:rsidR="003D1B5B" w:rsidRDefault="003D1B5B"/>
    <w:p w:rsidR="003D1B5B" w:rsidRDefault="003D1B5B"/>
    <w:p w:rsidR="003D1B5B" w:rsidRDefault="003D1B5B"/>
    <w:p w:rsidR="003D1B5B" w:rsidRDefault="003D1B5B"/>
    <w:p w:rsidR="003D1B5B" w:rsidRDefault="003D1B5B"/>
    <w:p w:rsidR="003D1B5B" w:rsidRDefault="003D1B5B"/>
    <w:p w:rsidR="003D1B5B" w:rsidRDefault="003D1B5B"/>
    <w:p w:rsidR="003D1B5B" w:rsidRDefault="003D1B5B"/>
    <w:p w:rsidR="003D1B5B" w:rsidRDefault="003D1B5B"/>
    <w:p w:rsidR="003D1B5B" w:rsidRDefault="003D1B5B"/>
    <w:p w:rsidR="003D1B5B" w:rsidRDefault="003D1B5B"/>
    <w:p w:rsidR="003D1B5B" w:rsidRDefault="000C69F7">
      <w:r>
        <w:t>Deck</w:t>
      </w:r>
    </w:p>
    <w:p w:rsidR="003D1B5B" w:rsidRDefault="000C69F7">
      <w:r>
        <w:lastRenderedPageBreak/>
        <w:t>-</w:t>
      </w:r>
      <w:r>
        <w:rPr>
          <w:u w:val="single"/>
        </w:rPr>
        <w:t>deck:Card</w:t>
      </w:r>
    </w:p>
    <w:p w:rsidR="003D1B5B" w:rsidRDefault="000C69F7">
      <w:r>
        <w:t>-dealCount:int</w:t>
      </w:r>
    </w:p>
    <w:p w:rsidR="003D1B5B" w:rsidRDefault="000C69F7">
      <w:r>
        <w:t>-</w:t>
      </w:r>
    </w:p>
    <w:p w:rsidR="003D1B5B" w:rsidRDefault="003D1B5B"/>
    <w:p w:rsidR="003D1B5B" w:rsidRDefault="000C69F7">
      <w:r>
        <w:t>+Deck()</w:t>
      </w:r>
    </w:p>
    <w:p w:rsidR="003D1B5B" w:rsidRDefault="000C69F7">
      <w:r>
        <w:t>+</w:t>
      </w:r>
      <w:r>
        <w:rPr>
          <w:u w:val="single"/>
        </w:rPr>
        <w:t>toShuffle():void</w:t>
      </w:r>
    </w:p>
    <w:p w:rsidR="003D1B5B" w:rsidRDefault="000C69F7">
      <w:r>
        <w:t>+returnCard():Card</w:t>
      </w:r>
    </w:p>
    <w:p w:rsidR="003D1B5B" w:rsidRDefault="000C69F7">
      <w:r>
        <w:t>+toString():String</w:t>
      </w:r>
    </w:p>
    <w:p w:rsidR="003D1B5B" w:rsidRDefault="003D1B5B"/>
    <w:p w:rsidR="003D1B5B" w:rsidRDefault="003D1B5B"/>
    <w:p w:rsidR="003D1B5B" w:rsidRDefault="003D1B5B"/>
    <w:p w:rsidR="003D1B5B" w:rsidRDefault="000C69F7">
      <w:r>
        <w:t xml:space="preserve">BlackjackStartMenu  </w:t>
      </w:r>
    </w:p>
    <w:p w:rsidR="003D1B5B" w:rsidRDefault="003D1B5B"/>
    <w:p w:rsidR="003D1B5B" w:rsidRDefault="000C69F7">
      <w:r>
        <w:t>-game:JMenu</w:t>
      </w:r>
    </w:p>
    <w:p w:rsidR="003D1B5B" w:rsidRDefault="000C69F7">
      <w:r>
        <w:t>-rules:JMenu</w:t>
      </w:r>
    </w:p>
    <w:p w:rsidR="003D1B5B" w:rsidRDefault="003D1B5B"/>
    <w:p w:rsidR="003D1B5B" w:rsidRDefault="000C69F7">
      <w:r>
        <w:t>+BlackjackStartMenu()</w:t>
      </w:r>
    </w:p>
    <w:p w:rsidR="003D1B5B" w:rsidRDefault="000C69F7">
      <w:r>
        <w:t>+actionPerformed(event:ActionEvent):void</w:t>
      </w:r>
    </w:p>
    <w:p w:rsidR="003D1B5B" w:rsidRDefault="000C69F7">
      <w:r>
        <w:t>-createGameMenu():void</w:t>
      </w:r>
    </w:p>
    <w:p w:rsidR="003D1B5B" w:rsidRDefault="000C69F7">
      <w:r>
        <w:t>-createRulesMenu():void</w:t>
      </w:r>
    </w:p>
    <w:p w:rsidR="003D1B5B" w:rsidRDefault="000C69F7">
      <w:r>
        <w:t>+</w:t>
      </w:r>
      <w:r>
        <w:rPr>
          <w:u w:val="single"/>
        </w:rPr>
        <w:t>loadProfile():void</w:t>
      </w:r>
    </w:p>
    <w:p w:rsidR="003D1B5B" w:rsidRDefault="003D1B5B"/>
    <w:p w:rsidR="003D1B5B" w:rsidRDefault="000C69F7">
      <w:r>
        <w:t>GameGUI</w:t>
      </w:r>
    </w:p>
    <w:p w:rsidR="003D1B5B" w:rsidRDefault="003D1B5B"/>
    <w:p w:rsidR="003D1B5B" w:rsidRDefault="000C69F7">
      <w:r>
        <w:t>-stick: JButton</w:t>
      </w:r>
    </w:p>
    <w:p w:rsidR="003D1B5B" w:rsidRDefault="000C69F7">
      <w:r>
        <w:t>-newCard: JButton</w:t>
      </w:r>
    </w:p>
    <w:p w:rsidR="003D1B5B" w:rsidRDefault="000C69F7">
      <w:r>
        <w:t>-close: JButton</w:t>
      </w:r>
    </w:p>
    <w:p w:rsidR="003D1B5B" w:rsidRDefault="000C69F7">
      <w:r>
        <w:t>-dealer:JLabel</w:t>
      </w:r>
    </w:p>
    <w:p w:rsidR="003D1B5B" w:rsidRDefault="000C69F7">
      <w:r>
        <w:t>-username:JLabel</w:t>
      </w:r>
    </w:p>
    <w:p w:rsidR="003D1B5B" w:rsidRDefault="000C69F7">
      <w:r>
        <w:t>-gameBalance:JLabel</w:t>
      </w:r>
    </w:p>
    <w:p w:rsidR="003D1B5B" w:rsidRDefault="000C69F7">
      <w:r>
        <w:t>-stake:JLabel</w:t>
      </w:r>
    </w:p>
    <w:p w:rsidR="003D1B5B" w:rsidRDefault="000C69F7">
      <w:pPr>
        <w:rPr>
          <w:u w:val="single"/>
        </w:rPr>
      </w:pPr>
      <w:r>
        <w:rPr>
          <w:u w:val="single"/>
        </w:rPr>
        <w:t>-player:Player</w:t>
      </w:r>
    </w:p>
    <w:p w:rsidR="003D1B5B" w:rsidRDefault="000C69F7">
      <w:pPr>
        <w:rPr>
          <w:u w:val="single"/>
        </w:rPr>
      </w:pPr>
      <w:r>
        <w:rPr>
          <w:u w:val="single"/>
        </w:rPr>
        <w:t>-playerCards:ArrayList</w:t>
      </w:r>
    </w:p>
    <w:p w:rsidR="003D1B5B" w:rsidRDefault="000C69F7">
      <w:pPr>
        <w:rPr>
          <w:u w:val="single"/>
        </w:rPr>
      </w:pPr>
      <w:r>
        <w:rPr>
          <w:u w:val="single"/>
        </w:rPr>
        <w:t>-dealerCards: ArrayList</w:t>
      </w:r>
    </w:p>
    <w:p w:rsidR="003D1B5B" w:rsidRDefault="000C69F7">
      <w:pPr>
        <w:rPr>
          <w:u w:val="single"/>
        </w:rPr>
      </w:pPr>
      <w:r>
        <w:rPr>
          <w:u w:val="single"/>
        </w:rPr>
        <w:t>+container:Container</w:t>
      </w:r>
    </w:p>
    <w:p w:rsidR="003D1B5B" w:rsidRDefault="000C69F7">
      <w:pPr>
        <w:rPr>
          <w:u w:val="single"/>
        </w:rPr>
      </w:pPr>
      <w:r>
        <w:rPr>
          <w:u w:val="single"/>
        </w:rPr>
        <w:t>+playerCardCounter:int</w:t>
      </w:r>
    </w:p>
    <w:p w:rsidR="003D1B5B" w:rsidRDefault="000C69F7">
      <w:pPr>
        <w:rPr>
          <w:u w:val="single"/>
        </w:rPr>
      </w:pPr>
      <w:r>
        <w:rPr>
          <w:u w:val="single"/>
        </w:rPr>
        <w:t>+dealerCardCounter:int</w:t>
      </w:r>
    </w:p>
    <w:p w:rsidR="003D1B5B" w:rsidRDefault="000C69F7">
      <w:pPr>
        <w:rPr>
          <w:u w:val="single"/>
        </w:rPr>
      </w:pPr>
      <w:r>
        <w:rPr>
          <w:u w:val="single"/>
        </w:rPr>
        <w:t>+deck:Deck</w:t>
      </w:r>
    </w:p>
    <w:p w:rsidR="003D1B5B" w:rsidRDefault="000C69F7">
      <w:r>
        <w:t>+stickTotal:int</w:t>
      </w:r>
    </w:p>
    <w:p w:rsidR="003D1B5B" w:rsidRDefault="000C69F7">
      <w:r>
        <w:t>+dealerTotal:int</w:t>
      </w:r>
    </w:p>
    <w:p w:rsidR="003D1B5B" w:rsidRDefault="000C69F7">
      <w:r>
        <w:t>+savePlayers:ArrayList</w:t>
      </w:r>
    </w:p>
    <w:p w:rsidR="003D1B5B" w:rsidRDefault="003D1B5B"/>
    <w:p w:rsidR="003D1B5B" w:rsidRDefault="000C69F7">
      <w:r>
        <w:t>+GameGUI()</w:t>
      </w:r>
    </w:p>
    <w:p w:rsidR="003D1B5B" w:rsidRDefault="000C69F7">
      <w:r>
        <w:t>+actionPerformed(event: ActionEvent):void</w:t>
      </w:r>
    </w:p>
    <w:p w:rsidR="003D1B5B" w:rsidRDefault="000C69F7">
      <w:r>
        <w:t>+displayPlayerCardLabel()</w:t>
      </w:r>
    </w:p>
    <w:p w:rsidR="003D1B5B" w:rsidRDefault="000C69F7">
      <w:r>
        <w:t>+displayDealerCardLabel()</w:t>
      </w:r>
    </w:p>
    <w:p w:rsidR="003D1B5B" w:rsidRDefault="000C69F7">
      <w:r>
        <w:t>+Dealing()</w:t>
      </w:r>
    </w:p>
    <w:p w:rsidR="003D1B5B" w:rsidRDefault="000C69F7">
      <w:pPr>
        <w:rPr>
          <w:u w:val="single"/>
        </w:rPr>
      </w:pPr>
      <w:r>
        <w:rPr>
          <w:u w:val="single"/>
        </w:rPr>
        <w:t>+playHand()</w:t>
      </w:r>
    </w:p>
    <w:p w:rsidR="003D1B5B" w:rsidRDefault="000C69F7">
      <w:pPr>
        <w:rPr>
          <w:u w:val="single"/>
        </w:rPr>
      </w:pPr>
      <w:r>
        <w:rPr>
          <w:u w:val="single"/>
        </w:rPr>
        <w:t>+loadProfile()</w:t>
      </w:r>
      <w:r>
        <w:rPr>
          <w:u w:val="single"/>
        </w:rPr>
        <w:t>:void</w:t>
      </w:r>
    </w:p>
    <w:p w:rsidR="003D1B5B" w:rsidRDefault="000C69F7">
      <w:pPr>
        <w:rPr>
          <w:u w:val="single"/>
        </w:rPr>
      </w:pPr>
      <w:r>
        <w:rPr>
          <w:u w:val="single"/>
        </w:rPr>
        <w:lastRenderedPageBreak/>
        <w:t>+saveProfile():void</w:t>
      </w:r>
    </w:p>
    <w:p w:rsidR="003D1B5B" w:rsidRDefault="000C69F7">
      <w:pPr>
        <w:rPr>
          <w:u w:val="single"/>
        </w:rPr>
      </w:pPr>
      <w:r>
        <w:rPr>
          <w:u w:val="single"/>
        </w:rPr>
        <w:t>+loadPlayer():void</w:t>
      </w:r>
    </w:p>
    <w:p w:rsidR="003D1B5B" w:rsidRDefault="000C69F7">
      <w:pPr>
        <w:rPr>
          <w:u w:val="single"/>
        </w:rPr>
      </w:pPr>
      <w:r>
        <w:rPr>
          <w:u w:val="single"/>
        </w:rPr>
        <w:t>+makePlayer():void</w:t>
      </w:r>
    </w:p>
    <w:p w:rsidR="003D1B5B" w:rsidRDefault="003D1B5B"/>
    <w:p w:rsidR="003D1B5B" w:rsidRDefault="003D1B5B"/>
    <w:p w:rsidR="003D1B5B" w:rsidRDefault="003D1B5B"/>
    <w:p w:rsidR="003D1B5B" w:rsidRDefault="003D1B5B"/>
    <w:sectPr w:rsidR="003D1B5B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C69F7">
      <w:pPr>
        <w:spacing w:line="240" w:lineRule="auto"/>
      </w:pPr>
      <w:r>
        <w:separator/>
      </w:r>
    </w:p>
  </w:endnote>
  <w:endnote w:type="continuationSeparator" w:id="0">
    <w:p w:rsidR="00000000" w:rsidRDefault="000C69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C69F7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0C69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D1B5B"/>
    <w:rsid w:val="000C69F7"/>
    <w:rsid w:val="003D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D3F02C-D1E5-4028-8955-D26A95B1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IE" w:eastAsia="en-US" w:bidi="ar-SA"/>
      </w:rPr>
    </w:rPrDefault>
    <w:pPrDefault>
      <w:pPr>
        <w:autoSpaceDN w:val="0"/>
        <w:spacing w:line="25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Cafferkey</dc:creator>
  <dc:description/>
  <cp:lastModifiedBy>Paul Cafferkey</cp:lastModifiedBy>
  <cp:revision>2</cp:revision>
  <dcterms:created xsi:type="dcterms:W3CDTF">2018-11-22T10:52:00Z</dcterms:created>
  <dcterms:modified xsi:type="dcterms:W3CDTF">2018-11-22T10:52:00Z</dcterms:modified>
</cp:coreProperties>
</file>